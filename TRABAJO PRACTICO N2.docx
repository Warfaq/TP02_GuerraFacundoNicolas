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45" w:rsidRDefault="00E71445">
      <w:pPr>
        <w:rPr>
          <w:u w:val="single"/>
        </w:rPr>
      </w:pPr>
      <w:r w:rsidRPr="00E71445">
        <w:rPr>
          <w:u w:val="single"/>
        </w:rPr>
        <w:t>TRABAJO PRACTICO N° 2</w:t>
      </w:r>
    </w:p>
    <w:p w:rsidR="00E71445" w:rsidRPr="00E71445" w:rsidRDefault="00E71445" w:rsidP="00E71445">
      <w:pPr>
        <w:jc w:val="both"/>
      </w:pPr>
      <w:r w:rsidRPr="00E71445">
        <w:t>Punto 1: Desarrolle una historia de usuario, en la cual defin</w:t>
      </w:r>
      <w:r>
        <w:t xml:space="preserve">a la visualización y movimiento de una clase </w:t>
      </w:r>
      <w:proofErr w:type="spellStart"/>
      <w:r w:rsidRPr="00E71445">
        <w:t>GameObject</w:t>
      </w:r>
      <w:proofErr w:type="spellEnd"/>
      <w:r w:rsidRPr="00E71445">
        <w:t xml:space="preserve">, de la que heredan </w:t>
      </w:r>
      <w:proofErr w:type="spellStart"/>
      <w:r w:rsidRPr="00E71445">
        <w:t>Shoo</w:t>
      </w:r>
      <w:r>
        <w:t>ter</w:t>
      </w:r>
      <w:proofErr w:type="spellEnd"/>
      <w:r>
        <w:t xml:space="preserve"> y Asteroide. </w:t>
      </w:r>
      <w:proofErr w:type="spellStart"/>
      <w:r>
        <w:t>GameObjects</w:t>
      </w:r>
      <w:proofErr w:type="spellEnd"/>
      <w:r>
        <w:t xml:space="preserve"> es </w:t>
      </w:r>
      <w:r w:rsidRPr="00E71445">
        <w:t>abstracta, y posee atributos protegidos: posición, imagen; además del método abstrac</w:t>
      </w:r>
      <w:r>
        <w:t xml:space="preserve">to </w:t>
      </w:r>
      <w:proofErr w:type="spellStart"/>
      <w:proofErr w:type="gramStart"/>
      <w:r w:rsidRPr="00E71445">
        <w:t>display</w:t>
      </w:r>
      <w:proofErr w:type="spellEnd"/>
      <w:r w:rsidRPr="00E71445">
        <w:t>(</w:t>
      </w:r>
      <w:proofErr w:type="gramEnd"/>
      <w:r w:rsidRPr="00E71445">
        <w:t>) y mover(). Además debe poseer un HUD que vis</w:t>
      </w:r>
      <w:r>
        <w:t xml:space="preserve">ualice la cantidad de vidas del </w:t>
      </w:r>
      <w:proofErr w:type="spellStart"/>
      <w:r w:rsidRPr="00E71445">
        <w:t>Shooter</w:t>
      </w:r>
      <w:proofErr w:type="spellEnd"/>
      <w:r w:rsidRPr="00E71445">
        <w:t xml:space="preserve">. </w:t>
      </w:r>
      <w:r w:rsidRPr="00E71445">
        <w:t>Utilice</w:t>
      </w:r>
      <w:r w:rsidRPr="00E71445">
        <w:t xml:space="preserve"> un </w:t>
      </w:r>
      <w:proofErr w:type="spellStart"/>
      <w:r w:rsidRPr="00E71445">
        <w:t>JoyPad</w:t>
      </w:r>
      <w:proofErr w:type="spellEnd"/>
      <w:r w:rsidRPr="00E71445">
        <w:t xml:space="preserve"> para generar los movimientos.</w:t>
      </w:r>
    </w:p>
    <w:p w:rsidR="00E71445" w:rsidRDefault="00E71445"/>
    <w:tbl>
      <w:tblPr>
        <w:tblStyle w:val="Tablaconcuadrcula"/>
        <w:tblW w:w="9011" w:type="dxa"/>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2689"/>
        <w:gridCol w:w="2268"/>
        <w:gridCol w:w="2126"/>
        <w:gridCol w:w="1928"/>
      </w:tblGrid>
      <w:tr w:rsidR="00865139" w:rsidRPr="00973885" w:rsidTr="00865139">
        <w:tc>
          <w:tcPr>
            <w:tcW w:w="9011" w:type="dxa"/>
            <w:gridSpan w:val="4"/>
            <w:shd w:val="clear" w:color="auto" w:fill="F2F2F2" w:themeFill="background1" w:themeFillShade="F2"/>
          </w:tcPr>
          <w:p w:rsidR="00865139" w:rsidRPr="00973885" w:rsidRDefault="00865139" w:rsidP="00865139">
            <w:pPr>
              <w:jc w:val="right"/>
            </w:pPr>
            <w:r>
              <w:t>HISTORIA DE USUARIO</w:t>
            </w:r>
          </w:p>
        </w:tc>
      </w:tr>
      <w:tr w:rsidR="000C2633" w:rsidRPr="00973885" w:rsidTr="00865139">
        <w:tc>
          <w:tcPr>
            <w:tcW w:w="2689" w:type="dxa"/>
            <w:shd w:val="clear" w:color="auto" w:fill="F2F2F2" w:themeFill="background1" w:themeFillShade="F2"/>
          </w:tcPr>
          <w:p w:rsidR="000C2633" w:rsidRPr="00973885" w:rsidRDefault="00865139" w:rsidP="00973885">
            <w:pPr>
              <w:pStyle w:val="Ttulo2"/>
            </w:pPr>
            <w:r>
              <w:t>Código:</w:t>
            </w:r>
          </w:p>
        </w:tc>
        <w:tc>
          <w:tcPr>
            <w:tcW w:w="2268" w:type="dxa"/>
          </w:tcPr>
          <w:p w:rsidR="000C2633" w:rsidRPr="00973885" w:rsidRDefault="00865139" w:rsidP="00865139">
            <w:r>
              <w:t>HU001</w:t>
            </w:r>
          </w:p>
        </w:tc>
        <w:tc>
          <w:tcPr>
            <w:tcW w:w="2126" w:type="dxa"/>
            <w:shd w:val="clear" w:color="auto" w:fill="F2F2F2" w:themeFill="background1" w:themeFillShade="F2"/>
          </w:tcPr>
          <w:p w:rsidR="000C2633" w:rsidRPr="00973885" w:rsidRDefault="00865139" w:rsidP="00973885">
            <w:pPr>
              <w:pStyle w:val="Ttulo2"/>
            </w:pPr>
            <w:r>
              <w:t>Usuario:</w:t>
            </w:r>
          </w:p>
        </w:tc>
        <w:tc>
          <w:tcPr>
            <w:tcW w:w="1928" w:type="dxa"/>
          </w:tcPr>
          <w:p w:rsidR="000C2633" w:rsidRPr="00973885" w:rsidRDefault="00865139" w:rsidP="00865139">
            <w:r>
              <w:t>Jugador</w:t>
            </w:r>
          </w:p>
        </w:tc>
      </w:tr>
      <w:tr w:rsidR="00865139" w:rsidRPr="00973885" w:rsidTr="00865139">
        <w:tc>
          <w:tcPr>
            <w:tcW w:w="2689" w:type="dxa"/>
            <w:shd w:val="clear" w:color="auto" w:fill="F2F2F2" w:themeFill="background1" w:themeFillShade="F2"/>
          </w:tcPr>
          <w:p w:rsidR="00865139" w:rsidRPr="00973885" w:rsidRDefault="00865139" w:rsidP="00973885">
            <w:pPr>
              <w:pStyle w:val="Ttulo2"/>
            </w:pPr>
            <w:r>
              <w:t>Nombre de Historia</w:t>
            </w:r>
          </w:p>
        </w:tc>
        <w:tc>
          <w:tcPr>
            <w:tcW w:w="6322" w:type="dxa"/>
            <w:gridSpan w:val="3"/>
          </w:tcPr>
          <w:p w:rsidR="00865139" w:rsidRPr="00973885" w:rsidRDefault="00865139" w:rsidP="00865139">
            <w:r>
              <w:t xml:space="preserve">Construcción de Visualización y movimiento </w:t>
            </w:r>
            <w:proofErr w:type="spellStart"/>
            <w:r>
              <w:t>Game</w:t>
            </w:r>
            <w:proofErr w:type="spellEnd"/>
            <w:r>
              <w:t xml:space="preserve"> </w:t>
            </w:r>
            <w:proofErr w:type="spellStart"/>
            <w:r>
              <w:t>Object</w:t>
            </w:r>
            <w:proofErr w:type="spellEnd"/>
            <w:r>
              <w:t xml:space="preserve"> </w:t>
            </w:r>
          </w:p>
        </w:tc>
      </w:tr>
      <w:tr w:rsidR="000C2633" w:rsidRPr="00973885" w:rsidTr="00865139">
        <w:tc>
          <w:tcPr>
            <w:tcW w:w="2689" w:type="dxa"/>
            <w:shd w:val="clear" w:color="auto" w:fill="F2F2F2" w:themeFill="background1" w:themeFillShade="F2"/>
          </w:tcPr>
          <w:p w:rsidR="000C2633" w:rsidRPr="00973885" w:rsidRDefault="00865139" w:rsidP="00865139">
            <w:pPr>
              <w:pStyle w:val="Ttulo2"/>
            </w:pPr>
            <w:r>
              <w:t>Prioridad</w:t>
            </w:r>
            <w:r w:rsidR="008A6F05" w:rsidRPr="00973885">
              <w:rPr>
                <w:lang w:bidi="es-ES"/>
              </w:rPr>
              <w:t>:</w:t>
            </w:r>
          </w:p>
        </w:tc>
        <w:tc>
          <w:tcPr>
            <w:tcW w:w="2268" w:type="dxa"/>
          </w:tcPr>
          <w:p w:rsidR="000C2633" w:rsidRPr="00973885" w:rsidRDefault="00865139" w:rsidP="00865139">
            <w:r>
              <w:t>Media</w:t>
            </w:r>
          </w:p>
        </w:tc>
        <w:tc>
          <w:tcPr>
            <w:tcW w:w="2126" w:type="dxa"/>
            <w:shd w:val="clear" w:color="auto" w:fill="F2F2F2" w:themeFill="background1" w:themeFillShade="F2"/>
          </w:tcPr>
          <w:p w:rsidR="000C2633" w:rsidRPr="00973885" w:rsidRDefault="00865139" w:rsidP="00973885">
            <w:pPr>
              <w:pStyle w:val="Ttulo2"/>
            </w:pPr>
            <w:r>
              <w:t>Riesgo de desarrollo</w:t>
            </w:r>
            <w:r w:rsidR="008A6F05" w:rsidRPr="00973885">
              <w:rPr>
                <w:lang w:bidi="es-ES"/>
              </w:rPr>
              <w:t>:</w:t>
            </w:r>
          </w:p>
        </w:tc>
        <w:tc>
          <w:tcPr>
            <w:tcW w:w="1928" w:type="dxa"/>
          </w:tcPr>
          <w:p w:rsidR="000C2633" w:rsidRPr="00973885" w:rsidRDefault="00865139" w:rsidP="00865139">
            <w:r>
              <w:t>media</w:t>
            </w:r>
          </w:p>
        </w:tc>
      </w:tr>
      <w:tr w:rsidR="000C2633" w:rsidRPr="00973885" w:rsidTr="00865139">
        <w:tc>
          <w:tcPr>
            <w:tcW w:w="2689" w:type="dxa"/>
            <w:shd w:val="clear" w:color="auto" w:fill="F2F2F2" w:themeFill="background1" w:themeFillShade="F2"/>
          </w:tcPr>
          <w:p w:rsidR="000C2633" w:rsidRPr="00973885" w:rsidRDefault="00865139" w:rsidP="00865139">
            <w:pPr>
              <w:pStyle w:val="Ttulo2"/>
            </w:pPr>
            <w:r>
              <w:t>Estimación</w:t>
            </w:r>
            <w:r w:rsidR="008A6F05" w:rsidRPr="00973885">
              <w:rPr>
                <w:lang w:bidi="es-ES"/>
              </w:rPr>
              <w:t>:</w:t>
            </w:r>
          </w:p>
        </w:tc>
        <w:tc>
          <w:tcPr>
            <w:tcW w:w="2268" w:type="dxa"/>
          </w:tcPr>
          <w:p w:rsidR="000C2633" w:rsidRPr="00973885" w:rsidRDefault="00865139" w:rsidP="00865139">
            <w:r>
              <w:t>1 hora</w:t>
            </w:r>
          </w:p>
        </w:tc>
        <w:tc>
          <w:tcPr>
            <w:tcW w:w="2126" w:type="dxa"/>
            <w:shd w:val="clear" w:color="auto" w:fill="F2F2F2" w:themeFill="background1" w:themeFillShade="F2"/>
          </w:tcPr>
          <w:p w:rsidR="000C2633" w:rsidRPr="00973885" w:rsidRDefault="00865139" w:rsidP="00865139">
            <w:pPr>
              <w:pStyle w:val="Ttulo2"/>
            </w:pPr>
            <w:r>
              <w:t>Iteración asignada</w:t>
            </w:r>
            <w:r w:rsidR="008A6F05" w:rsidRPr="00973885">
              <w:rPr>
                <w:lang w:bidi="es-ES"/>
              </w:rPr>
              <w:t>:</w:t>
            </w:r>
          </w:p>
        </w:tc>
        <w:tc>
          <w:tcPr>
            <w:tcW w:w="1928" w:type="dxa"/>
          </w:tcPr>
          <w:p w:rsidR="000C2633" w:rsidRPr="00973885" w:rsidRDefault="00865139" w:rsidP="00865139">
            <w:r>
              <w:t>1</w:t>
            </w:r>
          </w:p>
        </w:tc>
      </w:tr>
      <w:tr w:rsidR="00865139" w:rsidRPr="00973885" w:rsidTr="00865139">
        <w:tc>
          <w:tcPr>
            <w:tcW w:w="2689" w:type="dxa"/>
            <w:shd w:val="clear" w:color="auto" w:fill="F2F2F2" w:themeFill="background1" w:themeFillShade="F2"/>
          </w:tcPr>
          <w:p w:rsidR="00865139" w:rsidRPr="00973885" w:rsidRDefault="00865139" w:rsidP="00865139">
            <w:pPr>
              <w:pStyle w:val="Ttulo2"/>
            </w:pPr>
            <w:r>
              <w:t>Responsable</w:t>
            </w:r>
            <w:r w:rsidRPr="00973885">
              <w:rPr>
                <w:lang w:bidi="es-ES"/>
              </w:rPr>
              <w:t>:</w:t>
            </w:r>
          </w:p>
        </w:tc>
        <w:tc>
          <w:tcPr>
            <w:tcW w:w="6322" w:type="dxa"/>
            <w:gridSpan w:val="3"/>
          </w:tcPr>
          <w:p w:rsidR="00865139" w:rsidRPr="00973885" w:rsidRDefault="00865139">
            <w:r>
              <w:t>Guerra Facundo Nicolás</w:t>
            </w:r>
          </w:p>
        </w:tc>
      </w:tr>
      <w:tr w:rsidR="00973885" w:rsidRPr="00973885" w:rsidTr="00E71445">
        <w:tblPrEx>
          <w:tblBorders>
            <w:top w:val="none" w:sz="0" w:space="0" w:color="auto"/>
            <w:insideH w:val="none" w:sz="0" w:space="0" w:color="auto"/>
            <w:insideV w:val="none" w:sz="0" w:space="0" w:color="auto"/>
          </w:tblBorders>
          <w:shd w:val="clear" w:color="auto" w:fill="D9D9D9" w:themeFill="background1" w:themeFillShade="D9"/>
        </w:tblPrEx>
        <w:tc>
          <w:tcPr>
            <w:tcW w:w="9011" w:type="dxa"/>
            <w:gridSpan w:val="4"/>
            <w:shd w:val="clear" w:color="auto" w:fill="D9D9D9" w:themeFill="background1" w:themeFillShade="D9"/>
          </w:tcPr>
          <w:p w:rsidR="00973885" w:rsidRPr="00973885" w:rsidRDefault="00865139" w:rsidP="00865139">
            <w:pPr>
              <w:pStyle w:val="Ttulo2"/>
            </w:pPr>
            <w:r>
              <w:t>Descripción:</w:t>
            </w:r>
          </w:p>
        </w:tc>
      </w:tr>
    </w:tbl>
    <w:tbl>
      <w:tblPr>
        <w:tblStyle w:val="Cuadrculadetablaclara"/>
        <w:tblW w:w="0" w:type="auto"/>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9010"/>
      </w:tblGrid>
      <w:tr w:rsidR="00865139" w:rsidRPr="00973885" w:rsidTr="00A70259">
        <w:tc>
          <w:tcPr>
            <w:tcW w:w="9010" w:type="dxa"/>
          </w:tcPr>
          <w:p w:rsidR="00865139" w:rsidRPr="00973885" w:rsidRDefault="001D5077" w:rsidP="003241AA">
            <w:r>
              <w:t>Como jugador quiero visualizar el HUD, las Naves y Asteroides, para poder destruir los asteroides.</w:t>
            </w:r>
          </w:p>
        </w:tc>
      </w:tr>
    </w:tbl>
    <w:tbl>
      <w:tblPr>
        <w:tblStyle w:val="Tablaconcuadrcula"/>
        <w:tblW w:w="0" w:type="auto"/>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9010"/>
      </w:tblGrid>
      <w:tr w:rsidR="00973885" w:rsidRPr="00973885" w:rsidTr="00F4095D">
        <w:tc>
          <w:tcPr>
            <w:tcW w:w="9010" w:type="dxa"/>
            <w:tcBorders>
              <w:top w:val="nil"/>
            </w:tcBorders>
            <w:shd w:val="clear" w:color="auto" w:fill="D9D9D9" w:themeFill="background1" w:themeFillShade="D9"/>
          </w:tcPr>
          <w:p w:rsidR="00973885" w:rsidRPr="00973885" w:rsidRDefault="00865139" w:rsidP="00865139">
            <w:pPr>
              <w:pStyle w:val="Ttulo2"/>
              <w:ind w:right="320"/>
            </w:pPr>
            <w:r>
              <w:t>Criterios de aceptación:</w:t>
            </w:r>
          </w:p>
        </w:tc>
      </w:tr>
      <w:tr w:rsidR="000C2633" w:rsidRPr="00973885" w:rsidTr="00F4095D">
        <w:tc>
          <w:tcPr>
            <w:tcW w:w="9010" w:type="dxa"/>
            <w:tcMar>
              <w:bottom w:w="115" w:type="dxa"/>
            </w:tcMar>
          </w:tcPr>
          <w:p w:rsidR="00E00E9F" w:rsidRPr="00973885" w:rsidRDefault="001D5077" w:rsidP="001D5077">
            <w:pPr>
              <w:pStyle w:val="Listaconnmeros"/>
              <w:numPr>
                <w:ilvl w:val="0"/>
                <w:numId w:val="0"/>
              </w:numPr>
              <w:ind w:left="360" w:hanging="360"/>
            </w:pPr>
            <w:r>
              <w:t>Nave (</w:t>
            </w:r>
            <w:proofErr w:type="spellStart"/>
            <w:r>
              <w:t>jugado</w:t>
            </w:r>
            <w:r w:rsidR="00E24819">
              <w:t>R</w:t>
            </w:r>
            <w:proofErr w:type="spellEnd"/>
            <w:r>
              <w:t xml:space="preserve">) se mueve en todas las direcciones por un </w:t>
            </w:r>
            <w:proofErr w:type="spellStart"/>
            <w:r>
              <w:t>JoyPad</w:t>
            </w:r>
            <w:proofErr w:type="spellEnd"/>
          </w:p>
          <w:p w:rsidR="001D5077" w:rsidRPr="00973885" w:rsidRDefault="001D5077" w:rsidP="001D5077">
            <w:r>
              <w:t>Asteroides (enemigos) se mueven de arriba hacia abajo. Caen de forma aleatoria a una velocidad predeterminada</w:t>
            </w:r>
          </w:p>
          <w:p w:rsidR="000C2633" w:rsidRDefault="001D5077">
            <w:r>
              <w:t xml:space="preserve">Visualizamos un </w:t>
            </w:r>
            <w:proofErr w:type="spellStart"/>
            <w:r>
              <w:t>Joy</w:t>
            </w:r>
            <w:proofErr w:type="spellEnd"/>
            <w:r>
              <w:t xml:space="preserve"> </w:t>
            </w:r>
            <w:proofErr w:type="spellStart"/>
            <w:r>
              <w:t>Pad</w:t>
            </w:r>
            <w:proofErr w:type="spellEnd"/>
          </w:p>
          <w:p w:rsidR="00973885" w:rsidRPr="00973885" w:rsidRDefault="001D5077" w:rsidP="00973885">
            <w:r>
              <w:t xml:space="preserve">Visualizamos la cantidad de vidas del </w:t>
            </w:r>
            <w:proofErr w:type="spellStart"/>
            <w:r>
              <w:t>Shooter</w:t>
            </w:r>
            <w:proofErr w:type="spellEnd"/>
            <w:r>
              <w:t xml:space="preserve"> en el HUD</w:t>
            </w:r>
          </w:p>
        </w:tc>
      </w:tr>
    </w:tbl>
    <w:tbl>
      <w:tblPr>
        <w:tblStyle w:val="Cuadrculadetablaclara"/>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2263"/>
        <w:gridCol w:w="6747"/>
      </w:tblGrid>
      <w:tr w:rsidR="001D5077" w:rsidRPr="00973885" w:rsidTr="00A70259">
        <w:tc>
          <w:tcPr>
            <w:tcW w:w="2263" w:type="dxa"/>
            <w:tcBorders>
              <w:top w:val="nil"/>
            </w:tcBorders>
            <w:shd w:val="clear" w:color="auto" w:fill="D9D9D9" w:themeFill="background1" w:themeFillShade="D9"/>
          </w:tcPr>
          <w:p w:rsidR="001D5077" w:rsidRPr="00973885" w:rsidRDefault="001D5077" w:rsidP="001D5077">
            <w:pPr>
              <w:spacing w:after="0"/>
            </w:pPr>
            <w:r>
              <w:t>Observaciones</w:t>
            </w:r>
            <w:r w:rsidRPr="00973885">
              <w:rPr>
                <w:lang w:bidi="es-ES"/>
              </w:rPr>
              <w:t>:</w:t>
            </w:r>
          </w:p>
        </w:tc>
        <w:tc>
          <w:tcPr>
            <w:tcW w:w="6747" w:type="dxa"/>
            <w:tcBorders>
              <w:top w:val="nil"/>
            </w:tcBorders>
          </w:tcPr>
          <w:p w:rsidR="001D5077" w:rsidRPr="00973885" w:rsidRDefault="00E71445" w:rsidP="00973885">
            <w:pPr>
              <w:spacing w:after="0"/>
            </w:pPr>
            <w:r>
              <w:t>No consideramos las colisiones.</w:t>
            </w:r>
          </w:p>
        </w:tc>
      </w:tr>
    </w:tbl>
    <w:p w:rsidR="008A6F05" w:rsidRDefault="008A6F05" w:rsidP="00973885">
      <w:pPr>
        <w:spacing w:after="0"/>
      </w:pPr>
    </w:p>
    <w:p w:rsidR="00E71445" w:rsidRDefault="00E71445" w:rsidP="00E71445">
      <w:pPr>
        <w:spacing w:after="0"/>
        <w:jc w:val="both"/>
      </w:pPr>
      <w:r>
        <w:t>Punto 2: Desarrolle un videojuego que cumpla con las siguientes especificaciones:</w:t>
      </w:r>
    </w:p>
    <w:p w:rsidR="00E71445" w:rsidRDefault="00E71445" w:rsidP="00E71445">
      <w:pPr>
        <w:spacing w:after="0"/>
        <w:jc w:val="both"/>
      </w:pPr>
      <w:r>
        <w:t>Realice un diagrama de clases</w:t>
      </w:r>
      <w:r w:rsidR="00E24819">
        <w:t xml:space="preserve">. </w:t>
      </w:r>
      <w:r>
        <w:t>Como se observa se trata de un dad</w:t>
      </w:r>
      <w:bookmarkStart w:id="0" w:name="_GoBack"/>
      <w:bookmarkEnd w:id="0"/>
      <w:r>
        <w:t xml:space="preserve">o. El cual al presionar </w:t>
      </w:r>
      <w:r>
        <w:t xml:space="preserve">un botón debe generar un número </w:t>
      </w:r>
      <w:r>
        <w:t>aleatorio entre 1 y 6 y dibujarlo. Además, debe mostrar</w:t>
      </w:r>
      <w:r>
        <w:t xml:space="preserve"> el número en la parte superior </w:t>
      </w:r>
      <w:r>
        <w:t>derecha. Repetir esto cuantas veces lo desee y al finalizar (con otro botón) deb</w:t>
      </w:r>
      <w:r>
        <w:t xml:space="preserve">e dibujar por </w:t>
      </w:r>
      <w:r>
        <w:t>consola y agrupado en filas de 4 columnas los dados obtenidos.</w:t>
      </w:r>
    </w:p>
    <w:p w:rsidR="00E71445" w:rsidRDefault="00E71445" w:rsidP="00E71445">
      <w:pPr>
        <w:spacing w:after="0"/>
        <w:jc w:val="both"/>
      </w:pPr>
      <w:r>
        <w:t>Al momento de programar utilice constructores sobrecar</w:t>
      </w:r>
      <w:r>
        <w:t xml:space="preserve">gados. Considere que el dado se </w:t>
      </w:r>
      <w:r>
        <w:t>muestra en un tablero, este tablero contiene al dado, y al texto.</w:t>
      </w:r>
    </w:p>
    <w:p w:rsidR="00E71445" w:rsidRPr="00973885" w:rsidRDefault="00E71445" w:rsidP="00E71445">
      <w:pPr>
        <w:spacing w:after="0"/>
        <w:jc w:val="both"/>
      </w:pPr>
      <w:r>
        <w:t>Además, almacene cada dado obtenido en un arreglo</w:t>
      </w:r>
      <w:r>
        <w:t xml:space="preserve">. Considere aplicar la herencia respecto de que existe una </w:t>
      </w:r>
      <w:r>
        <w:t xml:space="preserve">clase abstracta padre </w:t>
      </w:r>
      <w:proofErr w:type="spellStart"/>
      <w:r>
        <w:t>GameObjec</w:t>
      </w:r>
      <w:r>
        <w:t>t</w:t>
      </w:r>
      <w:proofErr w:type="spellEnd"/>
      <w:r>
        <w:t xml:space="preserve">, de la que hereda la posición </w:t>
      </w:r>
      <w:r>
        <w:t>y el método abs</w:t>
      </w:r>
      <w:r>
        <w:t xml:space="preserve">tracto </w:t>
      </w:r>
      <w:proofErr w:type="spellStart"/>
      <w:proofErr w:type="gramStart"/>
      <w:r>
        <w:t>display</w:t>
      </w:r>
      <w:proofErr w:type="spellEnd"/>
      <w:r>
        <w:t>(</w:t>
      </w:r>
      <w:proofErr w:type="gramEnd"/>
      <w:r>
        <w:t xml:space="preserve">). Luego recrear </w:t>
      </w:r>
      <w:r>
        <w:t>otra versión</w:t>
      </w:r>
      <w:r>
        <w:t xml:space="preserve"> donde use imágenes en lugar de </w:t>
      </w:r>
      <w:r>
        <w:t>dibujar con las primitivas.</w:t>
      </w:r>
    </w:p>
    <w:sectPr w:rsidR="00E71445" w:rsidRPr="00973885" w:rsidSect="00F4095D">
      <w:headerReference w:type="default" r:id="rId8"/>
      <w:footerReference w:type="default" r:id="rId9"/>
      <w:headerReference w:type="first" r:id="rId10"/>
      <w:pgSz w:w="11906" w:h="16838" w:code="9"/>
      <w:pgMar w:top="1440" w:right="1440" w:bottom="96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C90" w:rsidRDefault="00BD5C90">
      <w:pPr>
        <w:spacing w:before="0" w:after="0"/>
      </w:pPr>
      <w:r>
        <w:separator/>
      </w:r>
    </w:p>
  </w:endnote>
  <w:endnote w:type="continuationSeparator" w:id="0">
    <w:p w:rsidR="00BD5C90" w:rsidRDefault="00BD5C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33" w:rsidRDefault="008A6F05">
    <w:pPr>
      <w:pStyle w:val="Piedepgina"/>
      <w:jc w:val="right"/>
    </w:pPr>
    <w:r>
      <w:rPr>
        <w:lang w:bidi="es-ES"/>
      </w:rPr>
      <w:fldChar w:fldCharType="begin"/>
    </w:r>
    <w:r>
      <w:rPr>
        <w:lang w:bidi="es-ES"/>
      </w:rPr>
      <w:instrText xml:space="preserve"> PAGE   \* MERGEFORMAT </w:instrText>
    </w:r>
    <w:r>
      <w:rPr>
        <w:lang w:bidi="es-ES"/>
      </w:rPr>
      <w:fldChar w:fldCharType="separate"/>
    </w:r>
    <w:r w:rsidR="00865139">
      <w:rPr>
        <w:noProof/>
        <w:lang w:bidi="es-ES"/>
      </w:rPr>
      <w:t>2</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C90" w:rsidRDefault="00BD5C90">
      <w:pPr>
        <w:spacing w:before="0" w:after="0"/>
      </w:pPr>
      <w:r>
        <w:separator/>
      </w:r>
    </w:p>
  </w:footnote>
  <w:footnote w:type="continuationSeparator" w:id="0">
    <w:p w:rsidR="00BD5C90" w:rsidRDefault="00BD5C9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33" w:rsidRDefault="008A6F05">
    <w:pPr>
      <w:pStyle w:val="Encabezado"/>
    </w:pPr>
    <w:r>
      <w:rPr>
        <w:noProof/>
        <w:lang w:val="es-AR" w:eastAsia="es-AR"/>
      </w:rPr>
      <w:drawing>
        <wp:inline distT="0" distB="0" distL="0" distR="0" wp14:anchorId="155321DF" wp14:editId="34583992">
          <wp:extent cx="857249" cy="4286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l logotipo va aquí"/>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7249" cy="428625"/>
                  </a:xfrm>
                  <a:prstGeom prst="rect">
                    <a:avLst/>
                  </a:prstGeom>
                  <a:noFill/>
                  <a:ln w="9525">
                    <a:noFill/>
                    <a:miter lim="800000"/>
                    <a:headEnd/>
                    <a:tailEnd/>
                  </a:ln>
                </pic:spPr>
              </pic:pic>
            </a:graphicData>
          </a:graphic>
        </wp:inline>
      </w:drawing>
    </w:r>
    <w:r>
      <w:rPr>
        <w:lang w:bidi="es-ES"/>
      </w:rPr>
      <w:t xml:space="preserve"> </w:t>
    </w:r>
    <w:sdt>
      <w:sdtPr>
        <w:alias w:val="Nombre de la empresa:"/>
        <w:tag w:val="Nombre de la empresa:"/>
        <w:id w:val="-809787811"/>
        <w:placeholder>
          <w:docPart w:val="8E766197EEC44D31ACE8141D1A62E679"/>
        </w:placeholder>
        <w:dataBinding w:prefixMappings="xmlns:ns0='http://schemas.microsoft.com/office/2006/coverPageProps' " w:xpath="/ns0:CoverPageProperties[1]/ns0:CompanyPhone[1]" w:storeItemID="{55AF091B-3C7A-41E3-B477-F2FDAA23CFDA}"/>
        <w15:appearance w15:val="hidden"/>
        <w:text/>
      </w:sdtPr>
      <w:sdtContent>
        <w:r w:rsidR="00E71445">
          <w:t>TECNICATURA UNIVERSITARIA EN DISEÑO INTEGRAL DE VIDEOJUEGO</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Ind w:w="-5" w:type="dxa"/>
      <w:tblLook w:val="04A0" w:firstRow="1" w:lastRow="0" w:firstColumn="1" w:lastColumn="0" w:noHBand="0" w:noVBand="1"/>
    </w:tblPr>
    <w:tblGrid>
      <w:gridCol w:w="4508"/>
      <w:gridCol w:w="4508"/>
    </w:tblGrid>
    <w:tr w:rsidR="00E71445" w:rsidTr="00E71445">
      <w:trPr>
        <w:trHeight w:val="70"/>
      </w:trPr>
      <w:tc>
        <w:tcPr>
          <w:tcW w:w="4508" w:type="dxa"/>
          <w:vAlign w:val="center"/>
        </w:tcPr>
        <w:p w:rsidR="00E71445" w:rsidRDefault="00E71445" w:rsidP="00E71445">
          <w:pPr>
            <w:pStyle w:val="Encabezado"/>
            <w:spacing w:after="120"/>
            <w:jc w:val="center"/>
            <w:rPr>
              <w:sz w:val="22"/>
            </w:rPr>
          </w:pPr>
          <w:r w:rsidRPr="00E71445">
            <w:rPr>
              <w:sz w:val="22"/>
            </w:rPr>
            <w:t>FUNDAMENTOS DE PROGRAMACION ORIENTADA A OBJETOS</w:t>
          </w:r>
        </w:p>
      </w:tc>
      <w:tc>
        <w:tcPr>
          <w:tcW w:w="4508" w:type="dxa"/>
          <w:vMerge w:val="restart"/>
        </w:tcPr>
        <w:p w:rsidR="00E71445" w:rsidRDefault="00E71445" w:rsidP="00E71445">
          <w:pPr>
            <w:pStyle w:val="Encabezado"/>
            <w:spacing w:after="120"/>
            <w:jc w:val="center"/>
            <w:rPr>
              <w:sz w:val="22"/>
            </w:rPr>
          </w:pPr>
          <w:r>
            <w:rPr>
              <w:noProof/>
              <w:lang w:val="es-AR" w:eastAsia="es-AR"/>
            </w:rPr>
            <w:drawing>
              <wp:anchor distT="0" distB="0" distL="114300" distR="114300" simplePos="0" relativeHeight="251660288" behindDoc="0" locked="0" layoutInCell="1" allowOverlap="1" wp14:anchorId="116ACB4D" wp14:editId="49061600">
                <wp:simplePos x="0" y="0"/>
                <wp:positionH relativeFrom="margin">
                  <wp:posOffset>40640</wp:posOffset>
                </wp:positionH>
                <wp:positionV relativeFrom="margin">
                  <wp:posOffset>126999</wp:posOffset>
                </wp:positionV>
                <wp:extent cx="2723454" cy="619125"/>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i-unju-gran-formato-horizontal-3000x68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27599" cy="620067"/>
                        </a:xfrm>
                        <a:prstGeom prst="rect">
                          <a:avLst/>
                        </a:prstGeom>
                      </pic:spPr>
                    </pic:pic>
                  </a:graphicData>
                </a:graphic>
                <wp14:sizeRelH relativeFrom="margin">
                  <wp14:pctWidth>0</wp14:pctWidth>
                </wp14:sizeRelH>
                <wp14:sizeRelV relativeFrom="margin">
                  <wp14:pctHeight>0</wp14:pctHeight>
                </wp14:sizeRelV>
              </wp:anchor>
            </w:drawing>
          </w:r>
        </w:p>
      </w:tc>
    </w:tr>
    <w:tr w:rsidR="00E71445" w:rsidTr="00E71445">
      <w:trPr>
        <w:trHeight w:val="461"/>
      </w:trPr>
      <w:tc>
        <w:tcPr>
          <w:tcW w:w="4508" w:type="dxa"/>
          <w:vAlign w:val="center"/>
        </w:tcPr>
        <w:p w:rsidR="00E71445" w:rsidRPr="00E71445" w:rsidRDefault="00E71445" w:rsidP="00E71445">
          <w:pPr>
            <w:pStyle w:val="Encabezado"/>
            <w:spacing w:after="120"/>
            <w:jc w:val="center"/>
            <w:rPr>
              <w:sz w:val="22"/>
            </w:rPr>
          </w:pPr>
          <w:sdt>
            <w:sdtPr>
              <w:rPr>
                <w:sz w:val="22"/>
              </w:rPr>
              <w:alias w:val="Nombre de la empresa:"/>
              <w:tag w:val="Nombre de la empresa:"/>
              <w:id w:val="1671911878"/>
              <w:placeholder>
                <w:docPart w:val="75F1F592BFB24EC39B2259F46852BC87"/>
              </w:placeholder>
              <w:dataBinding w:prefixMappings="xmlns:ns0='http://schemas.microsoft.com/office/2006/coverPageProps' " w:xpath="/ns0:CoverPageProperties[1]/ns0:CompanyPhone[1]" w:storeItemID="{55AF091B-3C7A-41E3-B477-F2FDAA23CFDA}"/>
              <w15:appearance w15:val="hidden"/>
              <w:text/>
            </w:sdtPr>
            <w:sdtContent>
              <w:r w:rsidRPr="00E71445">
                <w:rPr>
                  <w:sz w:val="22"/>
                </w:rPr>
                <w:t>TECNICATURA UNIVERSITARIA EN DISEÑO INTEGRAL DE VIDEOJUEGO</w:t>
              </w:r>
            </w:sdtContent>
          </w:sdt>
        </w:p>
      </w:tc>
      <w:tc>
        <w:tcPr>
          <w:tcW w:w="4508" w:type="dxa"/>
          <w:vMerge/>
        </w:tcPr>
        <w:p w:rsidR="00E71445" w:rsidRDefault="00E71445" w:rsidP="00E71445">
          <w:pPr>
            <w:pStyle w:val="Encabezado"/>
            <w:spacing w:after="120"/>
            <w:jc w:val="center"/>
            <w:rPr>
              <w:sz w:val="22"/>
            </w:rPr>
          </w:pPr>
        </w:p>
      </w:tc>
    </w:tr>
  </w:tbl>
  <w:p w:rsidR="00E71445" w:rsidRDefault="00E71445" w:rsidP="00E71445">
    <w:pPr>
      <w:pStyle w:val="Encabezado"/>
      <w:spacing w:after="12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39"/>
    <w:rsid w:val="000C2633"/>
    <w:rsid w:val="00197530"/>
    <w:rsid w:val="001A40E4"/>
    <w:rsid w:val="001B2073"/>
    <w:rsid w:val="001C09BA"/>
    <w:rsid w:val="001D5077"/>
    <w:rsid w:val="001E59CF"/>
    <w:rsid w:val="00247365"/>
    <w:rsid w:val="002F1DBC"/>
    <w:rsid w:val="003241AA"/>
    <w:rsid w:val="00342CDD"/>
    <w:rsid w:val="00363A6A"/>
    <w:rsid w:val="004E1A15"/>
    <w:rsid w:val="00502074"/>
    <w:rsid w:val="00521A90"/>
    <w:rsid w:val="005443BE"/>
    <w:rsid w:val="005E3543"/>
    <w:rsid w:val="006228EE"/>
    <w:rsid w:val="00635407"/>
    <w:rsid w:val="0066002F"/>
    <w:rsid w:val="006A0C25"/>
    <w:rsid w:val="007259EC"/>
    <w:rsid w:val="00761239"/>
    <w:rsid w:val="00795023"/>
    <w:rsid w:val="007B28A1"/>
    <w:rsid w:val="00802707"/>
    <w:rsid w:val="008156CB"/>
    <w:rsid w:val="008527F0"/>
    <w:rsid w:val="00865139"/>
    <w:rsid w:val="008A6F05"/>
    <w:rsid w:val="009541C6"/>
    <w:rsid w:val="00973885"/>
    <w:rsid w:val="00991989"/>
    <w:rsid w:val="009C7DE8"/>
    <w:rsid w:val="00A63436"/>
    <w:rsid w:val="00A670F2"/>
    <w:rsid w:val="00A70259"/>
    <w:rsid w:val="00B42047"/>
    <w:rsid w:val="00B8392C"/>
    <w:rsid w:val="00BC7D19"/>
    <w:rsid w:val="00BD5C90"/>
    <w:rsid w:val="00C07439"/>
    <w:rsid w:val="00C26D0F"/>
    <w:rsid w:val="00C5493D"/>
    <w:rsid w:val="00C97885"/>
    <w:rsid w:val="00CA1C12"/>
    <w:rsid w:val="00CA7DE2"/>
    <w:rsid w:val="00D7348B"/>
    <w:rsid w:val="00DA2EA0"/>
    <w:rsid w:val="00E00E9F"/>
    <w:rsid w:val="00E016E5"/>
    <w:rsid w:val="00E24819"/>
    <w:rsid w:val="00E553AA"/>
    <w:rsid w:val="00E71445"/>
    <w:rsid w:val="00EA0EB4"/>
    <w:rsid w:val="00F37398"/>
    <w:rsid w:val="00F4095D"/>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100732-C2DF-4468-8570-1BFE6BFE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ja-JP" w:bidi="ar-SA"/>
      </w:rPr>
    </w:rPrDefault>
    <w:pPrDefault>
      <w:pPr>
        <w:spacing w:before="30" w:after="3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077"/>
  </w:style>
  <w:style w:type="paragraph" w:styleId="Ttulo1">
    <w:name w:val="heading 1"/>
    <w:basedOn w:val="Normal"/>
    <w:link w:val="Ttulo1C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Ttulo2">
    <w:name w:val="heading 2"/>
    <w:basedOn w:val="Normal"/>
    <w:link w:val="Ttulo2Car"/>
    <w:uiPriority w:val="9"/>
    <w:unhideWhenUsed/>
    <w:qFormat/>
    <w:pPr>
      <w:keepLines/>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sid w:val="001A40E4"/>
    <w:rPr>
      <w:b/>
      <w:bCs/>
      <w:caps w:val="0"/>
      <w:smallCaps/>
      <w:color w:val="365F91" w:themeColor="accent1" w:themeShade="BF"/>
      <w:spacing w:val="0"/>
    </w:rPr>
  </w:style>
  <w:style w:type="paragraph" w:styleId="Listaconvietas">
    <w:name w:val="List Bullet"/>
    <w:basedOn w:val="Normal"/>
    <w:uiPriority w:val="10"/>
    <w:pPr>
      <w:numPr>
        <w:numId w:val="3"/>
      </w:numPr>
    </w:pPr>
  </w:style>
  <w:style w:type="paragraph" w:styleId="Listaconnmeros">
    <w:name w:val="List Number"/>
    <w:basedOn w:val="Normal"/>
    <w:uiPriority w:val="10"/>
    <w:pPr>
      <w:numPr>
        <w:numId w:val="4"/>
      </w:numPr>
    </w:p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before="0" w:after="160"/>
    </w:pPr>
    <w:rPr>
      <w:rFonts w:eastAsiaTheme="minorHAnsi"/>
      <w:lang w:eastAsia="en-US"/>
    </w:rPr>
  </w:style>
  <w:style w:type="character" w:customStyle="1" w:styleId="TextocomentarioCar">
    <w:name w:val="Texto comentario Car"/>
    <w:basedOn w:val="Fuentedeprrafopredeter"/>
    <w:link w:val="Textocomentario"/>
    <w:uiPriority w:val="99"/>
    <w:semiHidden/>
    <w:rPr>
      <w:rFonts w:eastAsiaTheme="minorHAnsi"/>
      <w:lang w:eastAsia="en-US"/>
    </w:rPr>
  </w:style>
  <w:style w:type="paragraph" w:styleId="Sinespaciado">
    <w:name w:val="No Spacing"/>
    <w:uiPriority w:val="1"/>
    <w:semiHidden/>
    <w:unhideWhenUsed/>
    <w:qFormat/>
    <w:pPr>
      <w:spacing w:before="0" w:after="0"/>
    </w:pPr>
  </w:style>
  <w:style w:type="paragraph" w:styleId="Piedepgina">
    <w:name w:val="footer"/>
    <w:basedOn w:val="Normal"/>
    <w:link w:val="PiedepginaCar"/>
    <w:uiPriority w:val="99"/>
    <w:unhideWhenUsed/>
  </w:style>
  <w:style w:type="character" w:customStyle="1" w:styleId="PiedepginaCar">
    <w:name w:val="Pie de página Car"/>
    <w:basedOn w:val="Fuentedeprrafopredeter"/>
    <w:link w:val="Piedepgina"/>
    <w:uiPriority w:val="99"/>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243F60" w:themeColor="accent1" w:themeShade="7F"/>
      <w:szCs w:val="24"/>
    </w:rPr>
  </w:style>
  <w:style w:type="character" w:styleId="Textodelmarcadordeposicin">
    <w:name w:val="Placeholder Text"/>
    <w:basedOn w:val="Fuentedeprrafopredeter"/>
    <w:uiPriority w:val="99"/>
    <w:semiHidden/>
    <w:rPr>
      <w:color w:val="8080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365F91" w:themeColor="accent1" w:themeShade="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18"/>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18"/>
      <w:szCs w:val="21"/>
    </w:rPr>
  </w:style>
  <w:style w:type="paragraph" w:styleId="TtulodeTDC">
    <w:name w:val="TOC Heading"/>
    <w:basedOn w:val="Ttulo1"/>
    <w:next w:val="Normal"/>
    <w:uiPriority w:val="39"/>
    <w:semiHidden/>
    <w:unhideWhenUsed/>
    <w:qFormat/>
    <w:pPr>
      <w:keepNext/>
      <w:outlineLvl w:val="9"/>
    </w:pPr>
  </w:style>
  <w:style w:type="paragraph" w:styleId="Encabezado">
    <w:name w:val="header"/>
    <w:basedOn w:val="Normal"/>
    <w:link w:val="EncabezadoCar"/>
    <w:uiPriority w:val="99"/>
    <w:unhideWhenUsed/>
    <w:pPr>
      <w:spacing w:before="0" w:after="240"/>
      <w:jc w:val="right"/>
    </w:pPr>
    <w:rPr>
      <w:b/>
      <w:sz w:val="28"/>
    </w:rPr>
  </w:style>
  <w:style w:type="character" w:customStyle="1" w:styleId="EncabezadoCar">
    <w:name w:val="Encabezado Car"/>
    <w:basedOn w:val="Fuentedeprrafopredeter"/>
    <w:link w:val="Encabezado"/>
    <w:uiPriority w:val="99"/>
    <w:rPr>
      <w:b/>
      <w:sz w:val="28"/>
    </w:rPr>
  </w:style>
  <w:style w:type="paragraph" w:styleId="Textodeglobo">
    <w:name w:val="Balloon Text"/>
    <w:basedOn w:val="Normal"/>
    <w:link w:val="TextodegloboCar"/>
    <w:uiPriority w:val="99"/>
    <w:semiHidden/>
    <w:unhideWhenUse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eastAsia="Calibri" w:hAnsi="Segoe UI" w:cs="Segoe UI"/>
      <w:sz w:val="18"/>
      <w:szCs w:val="18"/>
      <w:lang w:eastAsia="en-US"/>
    </w:rPr>
  </w:style>
  <w:style w:type="table" w:styleId="Tablanormal4">
    <w:name w:val="Plain Table 4"/>
    <w:basedOn w:val="Tabla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761239"/>
    <w:rPr>
      <w:rFonts w:asciiTheme="majorHAnsi" w:eastAsiaTheme="majorEastAsia" w:hAnsiTheme="majorHAnsi" w:cstheme="majorBidi"/>
      <w:b/>
      <w:smallCaps/>
      <w:sz w:val="2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szCs w:val="26"/>
    </w:rPr>
  </w:style>
  <w:style w:type="table" w:styleId="Tablanormal1">
    <w:name w:val="Plain Table 1"/>
    <w:basedOn w:val="Tabla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5Car">
    <w:name w:val="Título 5 Car"/>
    <w:basedOn w:val="Fuentedeprrafopredeter"/>
    <w:link w:val="Ttulo5"/>
    <w:uiPriority w:val="9"/>
    <w:semiHidden/>
    <w:rsid w:val="001A40E4"/>
    <w:rPr>
      <w:rFonts w:asciiTheme="majorHAnsi" w:eastAsiaTheme="majorEastAsia" w:hAnsiTheme="majorHAnsi" w:cstheme="majorBidi"/>
      <w:color w:val="365F91" w:themeColor="accent1" w:themeShade="BF"/>
    </w:rPr>
  </w:style>
  <w:style w:type="character" w:styleId="nfasisintenso">
    <w:name w:val="Intense Emphasis"/>
    <w:basedOn w:val="Fuentedeprrafopredeter"/>
    <w:uiPriority w:val="21"/>
    <w:semiHidden/>
    <w:unhideWhenUsed/>
    <w:qFormat/>
    <w:rsid w:val="001A40E4"/>
    <w:rPr>
      <w:i/>
      <w:iCs/>
      <w:color w:val="365F91" w:themeColor="accent1" w:themeShade="BF"/>
    </w:rPr>
  </w:style>
  <w:style w:type="paragraph" w:styleId="Citadestacada">
    <w:name w:val="Intense Quote"/>
    <w:basedOn w:val="Normal"/>
    <w:next w:val="Normal"/>
    <w:link w:val="CitadestacadaC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semiHidden/>
    <w:rsid w:val="001A40E4"/>
    <w:rPr>
      <w:i/>
      <w:iCs/>
      <w:color w:val="365F91" w:themeColor="accent1" w:themeShade="BF"/>
    </w:rPr>
  </w:style>
  <w:style w:type="paragraph" w:styleId="Textodebloque">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Mencinnoresuelta">
    <w:name w:val="Mención no resuelta"/>
    <w:basedOn w:val="Fuentedeprrafopredeter"/>
    <w:uiPriority w:val="99"/>
    <w:semiHidden/>
    <w:unhideWhenUsed/>
    <w:rsid w:val="001A40E4"/>
    <w:rPr>
      <w:color w:val="595959" w:themeColor="text1" w:themeTint="A6"/>
      <w:shd w:val="clear" w:color="auto" w:fill="E6E6E6"/>
    </w:rPr>
  </w:style>
  <w:style w:type="paragraph" w:styleId="Descripci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nfasis">
    <w:name w:val="Emphasis"/>
    <w:basedOn w:val="Fuentedeprrafopredeter"/>
    <w:uiPriority w:val="20"/>
    <w:semiHidden/>
    <w:unhideWhenUsed/>
    <w:qFormat/>
    <w:rsid w:val="005443BE"/>
    <w:rPr>
      <w:i/>
      <w:iCs/>
    </w:rPr>
  </w:style>
  <w:style w:type="character" w:customStyle="1" w:styleId="Ttulo6Car">
    <w:name w:val="Título 6 Car"/>
    <w:basedOn w:val="Fuentedeprrafopredeter"/>
    <w:link w:val="Ttulo6"/>
    <w:uiPriority w:val="9"/>
    <w:semiHidden/>
    <w:rsid w:val="005443BE"/>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5443BE"/>
    <w:rPr>
      <w:rFonts w:asciiTheme="majorHAnsi" w:eastAsiaTheme="majorEastAsia" w:hAnsiTheme="majorHAnsi" w:cstheme="majorBidi"/>
      <w:i/>
      <w:iCs/>
      <w:color w:val="243F60" w:themeColor="accent1" w:themeShade="7F"/>
    </w:rPr>
  </w:style>
  <w:style w:type="paragraph" w:styleId="Prrafodelista">
    <w:name w:val="List Paragraph"/>
    <w:basedOn w:val="Normal"/>
    <w:uiPriority w:val="34"/>
    <w:semiHidden/>
    <w:unhideWhenUsed/>
    <w:qFormat/>
    <w:rsid w:val="005443BE"/>
    <w:pPr>
      <w:ind w:left="720"/>
      <w:contextualSpacing/>
    </w:pPr>
  </w:style>
  <w:style w:type="paragraph" w:styleId="Cita">
    <w:name w:val="Quote"/>
    <w:basedOn w:val="Normal"/>
    <w:next w:val="Normal"/>
    <w:link w:val="CitaCar"/>
    <w:uiPriority w:val="29"/>
    <w:semiHidden/>
    <w:unhideWhenUsed/>
    <w:qFormat/>
    <w:rsid w:val="005443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443BE"/>
    <w:rPr>
      <w:i/>
      <w:iCs/>
      <w:color w:val="404040" w:themeColor="text1" w:themeTint="BF"/>
    </w:rPr>
  </w:style>
  <w:style w:type="character" w:styleId="Textoennegrita">
    <w:name w:val="Strong"/>
    <w:basedOn w:val="Fuentedeprrafopredeter"/>
    <w:uiPriority w:val="22"/>
    <w:semiHidden/>
    <w:unhideWhenUsed/>
    <w:qFormat/>
    <w:rsid w:val="005443BE"/>
    <w:rPr>
      <w:b/>
      <w:bCs/>
    </w:rPr>
  </w:style>
  <w:style w:type="paragraph" w:styleId="Subttulo">
    <w:name w:val="Subtitle"/>
    <w:basedOn w:val="Normal"/>
    <w:next w:val="Normal"/>
    <w:link w:val="SubttuloC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semiHidden/>
    <w:rsid w:val="005443BE"/>
    <w:rPr>
      <w:color w:val="5A5A5A" w:themeColor="text1" w:themeTint="A5"/>
      <w:spacing w:val="15"/>
      <w:sz w:val="22"/>
      <w:szCs w:val="22"/>
    </w:rPr>
  </w:style>
  <w:style w:type="character" w:styleId="nfasissutil">
    <w:name w:val="Subtle Emphasis"/>
    <w:basedOn w:val="Fuentedeprrafopredeter"/>
    <w:uiPriority w:val="19"/>
    <w:semiHidden/>
    <w:unhideWhenUsed/>
    <w:qFormat/>
    <w:rsid w:val="005443BE"/>
    <w:rPr>
      <w:i/>
      <w:iCs/>
      <w:color w:val="404040" w:themeColor="text1" w:themeTint="BF"/>
    </w:rPr>
  </w:style>
  <w:style w:type="character" w:styleId="Referenciasutil">
    <w:name w:val="Subtle Reference"/>
    <w:basedOn w:val="Fuentedeprrafopredeter"/>
    <w:uiPriority w:val="31"/>
    <w:semiHidden/>
    <w:unhideWhenUsed/>
    <w:qFormat/>
    <w:rsid w:val="005443BE"/>
    <w:rPr>
      <w:smallCaps/>
      <w:color w:val="5A5A5A" w:themeColor="text1" w:themeTint="A5"/>
    </w:rPr>
  </w:style>
  <w:style w:type="paragraph" w:styleId="Puesto">
    <w:name w:val="Title"/>
    <w:basedOn w:val="Normal"/>
    <w:next w:val="Normal"/>
    <w:link w:val="PuestoC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20PRO\AppData\Roaming\Microsoft\Plantillas\Formulario%20de%20descripci&#243;n%20de%20puesto%20de%20traba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766197EEC44D31ACE8141D1A62E679"/>
        <w:category>
          <w:name w:val="General"/>
          <w:gallery w:val="placeholder"/>
        </w:category>
        <w:types>
          <w:type w:val="bbPlcHdr"/>
        </w:types>
        <w:behaviors>
          <w:behavior w:val="content"/>
        </w:behaviors>
        <w:guid w:val="{53CD92EA-F8F9-43F7-9B10-A22DEDB92F06}"/>
      </w:docPartPr>
      <w:docPartBody>
        <w:p w:rsidR="00802A08" w:rsidRDefault="00706370" w:rsidP="00706370">
          <w:pPr>
            <w:pStyle w:val="8E766197EEC44D31ACE8141D1A62E679"/>
          </w:pPr>
          <w:r w:rsidRPr="00973885">
            <w:rPr>
              <w:lang w:bidi="es-ES"/>
            </w:rPr>
            <w:t>Puesto</w:t>
          </w:r>
        </w:p>
      </w:docPartBody>
    </w:docPart>
    <w:docPart>
      <w:docPartPr>
        <w:name w:val="75F1F592BFB24EC39B2259F46852BC87"/>
        <w:category>
          <w:name w:val="General"/>
          <w:gallery w:val="placeholder"/>
        </w:category>
        <w:types>
          <w:type w:val="bbPlcHdr"/>
        </w:types>
        <w:behaviors>
          <w:behavior w:val="content"/>
        </w:behaviors>
        <w:guid w:val="{7492FB68-9DB9-47F9-9644-87A63912D0EC}"/>
      </w:docPartPr>
      <w:docPartBody>
        <w:p w:rsidR="00000000" w:rsidRDefault="00000000">
          <w:pPr>
            <w:pStyle w:val="75F1F592BFB24EC39B2259F46852BC87"/>
          </w:pPr>
          <w:r w:rsidRPr="00973885">
            <w:rPr>
              <w:lang w:bidi="es-ES"/>
            </w:rPr>
            <w:t>Categoría del 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70"/>
    <w:rsid w:val="00706370"/>
    <w:rsid w:val="00802A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B668A8F49D45E2B0BE16C298394BFD">
    <w:name w:val="D4B668A8F49D45E2B0BE16C298394BFD"/>
  </w:style>
  <w:style w:type="paragraph" w:customStyle="1" w:styleId="A45D22F24FD74AE68E5CEF148C3454F8">
    <w:name w:val="A45D22F24FD74AE68E5CEF148C3454F8"/>
  </w:style>
  <w:style w:type="paragraph" w:customStyle="1" w:styleId="B4A55C5D8F5E4E62B86F13478800F05F">
    <w:name w:val="B4A55C5D8F5E4E62B86F13478800F05F"/>
  </w:style>
  <w:style w:type="paragraph" w:customStyle="1" w:styleId="37D75DA73A0A41678A52F28E7BB677EF">
    <w:name w:val="37D75DA73A0A41678A52F28E7BB677EF"/>
  </w:style>
  <w:style w:type="paragraph" w:customStyle="1" w:styleId="F52FFABBA0734DAC8413347AC4A427E5">
    <w:name w:val="F52FFABBA0734DAC8413347AC4A427E5"/>
  </w:style>
  <w:style w:type="paragraph" w:customStyle="1" w:styleId="F567B1553C624C4896F215BA780B66B0">
    <w:name w:val="F567B1553C624C4896F215BA780B66B0"/>
  </w:style>
  <w:style w:type="paragraph" w:customStyle="1" w:styleId="EFCFFABCC0944F4C9993828242E4F31A">
    <w:name w:val="EFCFFABCC0944F4C9993828242E4F31A"/>
  </w:style>
  <w:style w:type="paragraph" w:customStyle="1" w:styleId="ECA38F3E112948AAB28736E7E493DF82">
    <w:name w:val="ECA38F3E112948AAB28736E7E493DF82"/>
  </w:style>
  <w:style w:type="paragraph" w:customStyle="1" w:styleId="7B07687F77B34C4B973D2E01804EC808">
    <w:name w:val="7B07687F77B34C4B973D2E01804EC808"/>
  </w:style>
  <w:style w:type="paragraph" w:customStyle="1" w:styleId="5BBA12DDA5E14E46992FE1F5B2634A76">
    <w:name w:val="5BBA12DDA5E14E46992FE1F5B2634A76"/>
  </w:style>
  <w:style w:type="paragraph" w:customStyle="1" w:styleId="3634C39208AE4C9BA54C05DB6D09D166">
    <w:name w:val="3634C39208AE4C9BA54C05DB6D09D166"/>
  </w:style>
  <w:style w:type="paragraph" w:customStyle="1" w:styleId="0267A6ACEC264F22A0BCCD159C2FBAB0">
    <w:name w:val="0267A6ACEC264F22A0BCCD159C2FBAB0"/>
  </w:style>
  <w:style w:type="paragraph" w:customStyle="1" w:styleId="356A71375CD34790889C56A3B85D68E1">
    <w:name w:val="356A71375CD34790889C56A3B85D68E1"/>
  </w:style>
  <w:style w:type="paragraph" w:customStyle="1" w:styleId="F55EB4AF83314D3DBC4461B915CFEB6D">
    <w:name w:val="F55EB4AF83314D3DBC4461B915CFEB6D"/>
  </w:style>
  <w:style w:type="paragraph" w:customStyle="1" w:styleId="D62B2A2B071249C480B2ED14E04CCDCF">
    <w:name w:val="D62B2A2B071249C480B2ED14E04CCDCF"/>
  </w:style>
  <w:style w:type="paragraph" w:customStyle="1" w:styleId="FB5CC1B12D6943299E1F66225CF93B08">
    <w:name w:val="FB5CC1B12D6943299E1F66225CF93B08"/>
  </w:style>
  <w:style w:type="paragraph" w:customStyle="1" w:styleId="899B91807CBD4DE480EDDF8B6F404914">
    <w:name w:val="899B91807CBD4DE480EDDF8B6F404914"/>
  </w:style>
  <w:style w:type="paragraph" w:customStyle="1" w:styleId="E0BE9F46033B4DB9A3FB1281CE4F26EA">
    <w:name w:val="E0BE9F46033B4DB9A3FB1281CE4F26EA"/>
  </w:style>
  <w:style w:type="paragraph" w:customStyle="1" w:styleId="15388D02308F4A4190EE0CA2857812C1">
    <w:name w:val="15388D02308F4A4190EE0CA2857812C1"/>
  </w:style>
  <w:style w:type="paragraph" w:customStyle="1" w:styleId="79E39886B7374914A77C2D347408D1D8">
    <w:name w:val="79E39886B7374914A77C2D347408D1D8"/>
  </w:style>
  <w:style w:type="paragraph" w:customStyle="1" w:styleId="A57020D19E3C48188373B63FCDDBC04B">
    <w:name w:val="A57020D19E3C48188373B63FCDDBC04B"/>
  </w:style>
  <w:style w:type="paragraph" w:customStyle="1" w:styleId="DB5E00189BA04FC2B7F2D154C5C1A23A">
    <w:name w:val="DB5E00189BA04FC2B7F2D154C5C1A23A"/>
  </w:style>
  <w:style w:type="paragraph" w:customStyle="1" w:styleId="45DAAAC0B1334A22A9C52BFBD480A18D">
    <w:name w:val="45DAAAC0B1334A22A9C52BFBD480A18D"/>
  </w:style>
  <w:style w:type="paragraph" w:customStyle="1" w:styleId="9F0C871476B24C13A02C25695B616446">
    <w:name w:val="9F0C871476B24C13A02C25695B616446"/>
  </w:style>
  <w:style w:type="paragraph" w:customStyle="1" w:styleId="F8F0C067F1134B6BB1BDF3E11D423118">
    <w:name w:val="F8F0C067F1134B6BB1BDF3E11D423118"/>
  </w:style>
  <w:style w:type="paragraph" w:customStyle="1" w:styleId="71FC88FC1A1949989719FDB6A92D1046">
    <w:name w:val="71FC88FC1A1949989719FDB6A92D1046"/>
  </w:style>
  <w:style w:type="paragraph" w:customStyle="1" w:styleId="621D4B36D0304B81BFF11B3F1D65B492">
    <w:name w:val="621D4B36D0304B81BFF11B3F1D65B492"/>
  </w:style>
  <w:style w:type="paragraph" w:customStyle="1" w:styleId="F79DFFB5BCB84A68B9816C7C2D561D29">
    <w:name w:val="F79DFFB5BCB84A68B9816C7C2D561D29"/>
  </w:style>
  <w:style w:type="paragraph" w:customStyle="1" w:styleId="D8E7C82D935548A089980CB7C4274DEC">
    <w:name w:val="D8E7C82D935548A089980CB7C4274DEC"/>
  </w:style>
  <w:style w:type="paragraph" w:customStyle="1" w:styleId="83FA90DCA72347CC95529CCD47CC39AF">
    <w:name w:val="83FA90DCA72347CC95529CCD47CC39AF"/>
  </w:style>
  <w:style w:type="paragraph" w:customStyle="1" w:styleId="CD3C98853AAD44248D234C85E4106A7B">
    <w:name w:val="CD3C98853AAD44248D234C85E4106A7B"/>
  </w:style>
  <w:style w:type="paragraph" w:customStyle="1" w:styleId="B98DA4D6DF1D4C5AA48D4C526B5EF143">
    <w:name w:val="B98DA4D6DF1D4C5AA48D4C526B5EF143"/>
  </w:style>
  <w:style w:type="paragraph" w:customStyle="1" w:styleId="9CFB284AE67B4634AC0B5A49E3D92B12">
    <w:name w:val="9CFB284AE67B4634AC0B5A49E3D92B12"/>
  </w:style>
  <w:style w:type="paragraph" w:customStyle="1" w:styleId="0E4BB90F3A3A41CBB84ABC7D315406B9">
    <w:name w:val="0E4BB90F3A3A41CBB84ABC7D315406B9"/>
  </w:style>
  <w:style w:type="paragraph" w:customStyle="1" w:styleId="04F969946A0340DC9423FEBDF6C0B165">
    <w:name w:val="04F969946A0340DC9423FEBDF6C0B165"/>
  </w:style>
  <w:style w:type="paragraph" w:customStyle="1" w:styleId="7175581BC86E456D8855EBDCDE45AF87">
    <w:name w:val="7175581BC86E456D8855EBDCDE45AF87"/>
  </w:style>
  <w:style w:type="paragraph" w:customStyle="1" w:styleId="2C3A4C7694364C19845FC35717118F98">
    <w:name w:val="2C3A4C7694364C19845FC35717118F98"/>
  </w:style>
  <w:style w:type="paragraph" w:customStyle="1" w:styleId="6324A142A20E41CA8004679A659A5469">
    <w:name w:val="6324A142A20E41CA8004679A659A5469"/>
  </w:style>
  <w:style w:type="paragraph" w:customStyle="1" w:styleId="6655955E32124645845349F87121FBF2">
    <w:name w:val="6655955E32124645845349F87121FBF2"/>
  </w:style>
  <w:style w:type="paragraph" w:customStyle="1" w:styleId="F955E80D79064365B180F7037ECB17C1">
    <w:name w:val="F955E80D79064365B180F7037ECB17C1"/>
  </w:style>
  <w:style w:type="paragraph" w:customStyle="1" w:styleId="5B7D8D79BDC645F79EDBE079BE6B37CE">
    <w:name w:val="5B7D8D79BDC645F79EDBE079BE6B37CE"/>
  </w:style>
  <w:style w:type="paragraph" w:customStyle="1" w:styleId="E946C40F61014BA1A4A4713DD8085B5C">
    <w:name w:val="E946C40F61014BA1A4A4713DD8085B5C"/>
  </w:style>
  <w:style w:type="paragraph" w:customStyle="1" w:styleId="F327497785E8439B80DF1EA0E91C4639">
    <w:name w:val="F327497785E8439B80DF1EA0E91C4639"/>
  </w:style>
  <w:style w:type="paragraph" w:customStyle="1" w:styleId="084400AD9010430B94D6EC332A1400F0">
    <w:name w:val="084400AD9010430B94D6EC332A1400F0"/>
  </w:style>
  <w:style w:type="paragraph" w:customStyle="1" w:styleId="7095D4ECDBEA43E1B4C00CA955D0845B">
    <w:name w:val="7095D4ECDBEA43E1B4C00CA955D0845B"/>
  </w:style>
  <w:style w:type="paragraph" w:customStyle="1" w:styleId="FB3449B359A843E7AF1BA03AAB27342E">
    <w:name w:val="FB3449B359A843E7AF1BA03AAB27342E"/>
  </w:style>
  <w:style w:type="paragraph" w:customStyle="1" w:styleId="C1A46D393BFD4A559D00648541FE8799">
    <w:name w:val="C1A46D393BFD4A559D00648541FE8799"/>
  </w:style>
  <w:style w:type="paragraph" w:customStyle="1" w:styleId="26C574F296F04CC1A5FD40CF79739783">
    <w:name w:val="26C574F296F04CC1A5FD40CF79739783"/>
  </w:style>
  <w:style w:type="paragraph" w:customStyle="1" w:styleId="263E8D3CBE824BA693A98A09C07FCE54">
    <w:name w:val="263E8D3CBE824BA693A98A09C07FCE54"/>
  </w:style>
  <w:style w:type="paragraph" w:customStyle="1" w:styleId="D62327CBD46142C28DE4ADBB2919DC9B">
    <w:name w:val="D62327CBD46142C28DE4ADBB2919DC9B"/>
  </w:style>
  <w:style w:type="paragraph" w:customStyle="1" w:styleId="611AD3D11EF6480FA50F9F0C3E095F69">
    <w:name w:val="611AD3D11EF6480FA50F9F0C3E095F69"/>
  </w:style>
  <w:style w:type="paragraph" w:customStyle="1" w:styleId="58D65EB554CB428BB3429EAE2DFE17C0">
    <w:name w:val="58D65EB554CB428BB3429EAE2DFE17C0"/>
  </w:style>
  <w:style w:type="paragraph" w:customStyle="1" w:styleId="21B3D2E767694CD4A1687021E551ED2F">
    <w:name w:val="21B3D2E767694CD4A1687021E551ED2F"/>
  </w:style>
  <w:style w:type="paragraph" w:customStyle="1" w:styleId="F8CB5013148948259EC0362BACA710A9">
    <w:name w:val="F8CB5013148948259EC0362BACA710A9"/>
  </w:style>
  <w:style w:type="paragraph" w:customStyle="1" w:styleId="CBE28D81048B45A9970C9066C423F317">
    <w:name w:val="CBE28D81048B45A9970C9066C423F317"/>
  </w:style>
  <w:style w:type="paragraph" w:customStyle="1" w:styleId="52AF47EAEF83415685FF1B58E0EBD5AB">
    <w:name w:val="52AF47EAEF83415685FF1B58E0EBD5AB"/>
  </w:style>
  <w:style w:type="paragraph" w:customStyle="1" w:styleId="4B66802393F048F8AB3725903A903DA3">
    <w:name w:val="4B66802393F048F8AB3725903A903DA3"/>
  </w:style>
  <w:style w:type="paragraph" w:customStyle="1" w:styleId="ADD6D47E316442DAB0B9D01E047967A5">
    <w:name w:val="ADD6D47E316442DAB0B9D01E047967A5"/>
  </w:style>
  <w:style w:type="paragraph" w:customStyle="1" w:styleId="EB6800B45E7D441789AA279A6E5C27DA">
    <w:name w:val="EB6800B45E7D441789AA279A6E5C27DA"/>
  </w:style>
  <w:style w:type="paragraph" w:customStyle="1" w:styleId="E53853E3560B414FB70A4CDB1964CDF2">
    <w:name w:val="E53853E3560B414FB70A4CDB1964CDF2"/>
  </w:style>
  <w:style w:type="paragraph" w:customStyle="1" w:styleId="05AD57DAE123497298BACF3276E8FE36">
    <w:name w:val="05AD57DAE123497298BACF3276E8FE36"/>
  </w:style>
  <w:style w:type="paragraph" w:customStyle="1" w:styleId="290F7F10BDAE46BE9826E3A530BD8687">
    <w:name w:val="290F7F10BDAE46BE9826E3A530BD8687"/>
  </w:style>
  <w:style w:type="paragraph" w:customStyle="1" w:styleId="86752546352447F89109E403D3E386BE">
    <w:name w:val="86752546352447F89109E403D3E386BE"/>
  </w:style>
  <w:style w:type="paragraph" w:customStyle="1" w:styleId="5F1984ABDB7D4C07B5CCB959DD44EFA6">
    <w:name w:val="5F1984ABDB7D4C07B5CCB959DD44EFA6"/>
  </w:style>
  <w:style w:type="paragraph" w:customStyle="1" w:styleId="186EA7401D754DD4A7590249BC0B3B96">
    <w:name w:val="186EA7401D754DD4A7590249BC0B3B96"/>
  </w:style>
  <w:style w:type="paragraph" w:customStyle="1" w:styleId="7FCEE1AF69024DDFA6EFE08205A95924">
    <w:name w:val="7FCEE1AF69024DDFA6EFE08205A95924"/>
  </w:style>
  <w:style w:type="paragraph" w:customStyle="1" w:styleId="0BB6D9CBF901485BB49C46E20EE875C3">
    <w:name w:val="0BB6D9CBF901485BB49C46E20EE875C3"/>
    <w:rsid w:val="00706370"/>
  </w:style>
  <w:style w:type="paragraph" w:customStyle="1" w:styleId="8E766197EEC44D31ACE8141D1A62E679">
    <w:name w:val="8E766197EEC44D31ACE8141D1A62E679"/>
    <w:rsid w:val="00706370"/>
  </w:style>
  <w:style w:type="paragraph" w:customStyle="1" w:styleId="89D9A663D46B4E34BF3B9A380A8196CB">
    <w:name w:val="89D9A663D46B4E34BF3B9A380A8196CB"/>
    <w:rsid w:val="00706370"/>
  </w:style>
  <w:style w:type="paragraph" w:customStyle="1" w:styleId="2F7738DD648E499F927F27B31E51F80B">
    <w:name w:val="2F7738DD648E499F927F27B31E51F80B"/>
    <w:rsid w:val="00706370"/>
  </w:style>
  <w:style w:type="paragraph" w:customStyle="1" w:styleId="C2D54221E552439AA8065BB201AE0405">
    <w:name w:val="C2D54221E552439AA8065BB201AE0405"/>
    <w:rsid w:val="00706370"/>
  </w:style>
  <w:style w:type="paragraph" w:customStyle="1" w:styleId="AEC391F283F24CA384B180DF0424E894">
    <w:name w:val="AEC391F283F24CA384B180DF0424E894"/>
    <w:rsid w:val="00706370"/>
  </w:style>
  <w:style w:type="paragraph" w:customStyle="1" w:styleId="163263EF28754AF5B775580C5636A258">
    <w:name w:val="163263EF28754AF5B775580C5636A258"/>
    <w:rsid w:val="00706370"/>
  </w:style>
  <w:style w:type="paragraph" w:customStyle="1" w:styleId="AA05E620147C485A8188B3238CDA67F0">
    <w:name w:val="AA05E620147C485A8188B3238CDA67F0"/>
    <w:rsid w:val="00706370"/>
  </w:style>
  <w:style w:type="paragraph" w:customStyle="1" w:styleId="EC3D5C461DC44987A5241306A614C483">
    <w:name w:val="EC3D5C461DC44987A5241306A614C483"/>
    <w:rsid w:val="00706370"/>
  </w:style>
  <w:style w:type="paragraph" w:customStyle="1" w:styleId="C93F63ECF1B441E09FD6F25EC2715439">
    <w:name w:val="C93F63ECF1B441E09FD6F25EC2715439"/>
    <w:rsid w:val="00706370"/>
  </w:style>
  <w:style w:type="paragraph" w:customStyle="1" w:styleId="C2CAFC2ADB8649199DF9C4815FBC7B3E">
    <w:name w:val="C2CAFC2ADB8649199DF9C4815FBC7B3E"/>
    <w:rsid w:val="00706370"/>
  </w:style>
  <w:style w:type="paragraph" w:customStyle="1" w:styleId="4927024A5E0340879FFC4E2DE93A61DF">
    <w:name w:val="4927024A5E0340879FFC4E2DE93A61DF"/>
    <w:rsid w:val="00706370"/>
  </w:style>
  <w:style w:type="paragraph" w:customStyle="1" w:styleId="92E362829E354BEB98E87C08B8CA797D">
    <w:name w:val="92E362829E354BEB98E87C08B8CA797D"/>
    <w:rsid w:val="00706370"/>
  </w:style>
  <w:style w:type="paragraph" w:customStyle="1" w:styleId="6485172329CB4AB1824D1EC978B12AFB">
    <w:name w:val="6485172329CB4AB1824D1EC978B12AFB"/>
    <w:rsid w:val="00706370"/>
  </w:style>
  <w:style w:type="paragraph" w:customStyle="1" w:styleId="66F4F13AE5DB4A0386766A3A506D9874">
    <w:name w:val="66F4F13AE5DB4A0386766A3A506D9874"/>
    <w:rsid w:val="00706370"/>
  </w:style>
  <w:style w:type="paragraph" w:customStyle="1" w:styleId="26403C48136F4874938636CD355B5D52">
    <w:name w:val="26403C48136F4874938636CD355B5D52"/>
    <w:rsid w:val="00706370"/>
  </w:style>
  <w:style w:type="paragraph" w:customStyle="1" w:styleId="1D4DD69A77E44D57ABC788A850842682">
    <w:name w:val="1D4DD69A77E44D57ABC788A850842682"/>
    <w:rsid w:val="00706370"/>
  </w:style>
  <w:style w:type="paragraph" w:customStyle="1" w:styleId="AE94135E0A4B49C6B10C7EA0E683E107">
    <w:name w:val="AE94135E0A4B49C6B10C7EA0E683E107"/>
    <w:rsid w:val="00706370"/>
  </w:style>
  <w:style w:type="paragraph" w:customStyle="1" w:styleId="71A1F8C829A447ED9CD2AFA0327DC27D">
    <w:name w:val="71A1F8C829A447ED9CD2AFA0327DC27D"/>
    <w:rsid w:val="00706370"/>
  </w:style>
  <w:style w:type="paragraph" w:customStyle="1" w:styleId="A1BBD6D4009F412E8EF7572B3BC985A8">
    <w:name w:val="A1BBD6D4009F412E8EF7572B3BC985A8"/>
    <w:rsid w:val="00706370"/>
  </w:style>
  <w:style w:type="paragraph" w:customStyle="1" w:styleId="C2475D7C625E453EA23FA4599802297E">
    <w:name w:val="C2475D7C625E453EA23FA4599802297E"/>
    <w:rsid w:val="00706370"/>
  </w:style>
  <w:style w:type="paragraph" w:customStyle="1" w:styleId="FF7DBD7772174504B1098228ECD278B8">
    <w:name w:val="FF7DBD7772174504B1098228ECD278B8"/>
    <w:rsid w:val="00706370"/>
  </w:style>
  <w:style w:type="paragraph" w:customStyle="1" w:styleId="DA78FB6FD1E945BBB60F80902CEDBD44">
    <w:name w:val="DA78FB6FD1E945BBB60F80902CEDBD44"/>
    <w:rsid w:val="00706370"/>
  </w:style>
  <w:style w:type="paragraph" w:customStyle="1" w:styleId="44C290E76C864D519F9311159E9C3C8C">
    <w:name w:val="44C290E76C864D519F9311159E9C3C8C"/>
    <w:rsid w:val="00706370"/>
  </w:style>
  <w:style w:type="paragraph" w:customStyle="1" w:styleId="813F2AB0E5BB4A5882FD438750BF47AF">
    <w:name w:val="813F2AB0E5BB4A5882FD438750BF47AF"/>
    <w:rsid w:val="00706370"/>
  </w:style>
  <w:style w:type="paragraph" w:customStyle="1" w:styleId="0457AACB1B4C4E75AA448192489A8445">
    <w:name w:val="0457AACB1B4C4E75AA448192489A8445"/>
    <w:rsid w:val="00706370"/>
  </w:style>
  <w:style w:type="paragraph" w:customStyle="1" w:styleId="5E8740B2F8304B9D83F1CBA2917E61D7">
    <w:name w:val="5E8740B2F8304B9D83F1CBA2917E61D7"/>
    <w:rsid w:val="00706370"/>
  </w:style>
  <w:style w:type="paragraph" w:customStyle="1" w:styleId="92AA039ABD60466DB5651B9984169E30">
    <w:name w:val="92AA039ABD60466DB5651B9984169E30"/>
  </w:style>
  <w:style w:type="paragraph" w:customStyle="1" w:styleId="75F1F592BFB24EC39B2259F46852BC87">
    <w:name w:val="75F1F592BFB24EC39B2259F46852B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TECNICATURA UNIVERSITARIA EN DISEÑO INTEGRAL DE VIDEOJUEGO</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Formulario de descripción de puesto de trabajo.dotx</Template>
  <TotalTime>51</TotalTime>
  <Pages>1</Pages>
  <Words>309</Words>
  <Characters>1702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 PRO</dc:creator>
  <cp:keywords/>
  <dc:description/>
  <cp:lastModifiedBy>GAMER PRO</cp:lastModifiedBy>
  <cp:revision>2</cp:revision>
  <dcterms:created xsi:type="dcterms:W3CDTF">2024-05-11T00:55:00Z</dcterms:created>
  <dcterms:modified xsi:type="dcterms:W3CDTF">2024-05-11T02:02:00Z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